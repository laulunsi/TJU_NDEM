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5C2B" w14:textId="77777777" w:rsidR="000305B4" w:rsidRDefault="000305B4" w:rsidP="00023539">
      <w:pPr>
        <w:jc w:val="center"/>
        <w:rPr>
          <w:noProof/>
          <w:sz w:val="52"/>
        </w:rPr>
      </w:pPr>
    </w:p>
    <w:p w14:paraId="13A68C28" w14:textId="77777777" w:rsidR="000305B4" w:rsidRDefault="000305B4" w:rsidP="00023539">
      <w:pPr>
        <w:jc w:val="center"/>
        <w:rPr>
          <w:noProof/>
          <w:sz w:val="52"/>
        </w:rPr>
      </w:pPr>
    </w:p>
    <w:p w14:paraId="775B8649" w14:textId="77777777" w:rsidR="000305B4" w:rsidRDefault="000305B4" w:rsidP="00023539">
      <w:pPr>
        <w:jc w:val="center"/>
        <w:rPr>
          <w:noProof/>
          <w:sz w:val="52"/>
        </w:rPr>
      </w:pPr>
      <w:r w:rsidRPr="00B16E69">
        <w:rPr>
          <w:rFonts w:hint="eastAsia"/>
          <w:noProof/>
          <w:sz w:val="52"/>
        </w:rPr>
        <w:t>自然灾害应急管理平台</w:t>
      </w:r>
    </w:p>
    <w:p w14:paraId="0D3BA1B9" w14:textId="2782B667" w:rsidR="000305B4" w:rsidRDefault="00246463" w:rsidP="00023539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任务分工</w:t>
      </w:r>
    </w:p>
    <w:p w14:paraId="43B7EBC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1DD2CA1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05CF3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2EB49B4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77724E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50CF99B2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4748221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3550EA2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7C33C88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9A11EF6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52DB27C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25252733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5D9570" w14:textId="77777777" w:rsidR="000305B4" w:rsidRPr="00D54507" w:rsidRDefault="000305B4" w:rsidP="00023539">
      <w:pPr>
        <w:widowControl/>
        <w:jc w:val="center"/>
        <w:rPr>
          <w:noProof/>
          <w:sz w:val="44"/>
          <w:szCs w:val="44"/>
        </w:rPr>
      </w:pPr>
      <w:r w:rsidRPr="00D54507">
        <w:rPr>
          <w:noProof/>
          <w:sz w:val="44"/>
          <w:szCs w:val="44"/>
        </w:rPr>
        <w:t>2020</w:t>
      </w:r>
      <w:r w:rsidRPr="00D54507">
        <w:rPr>
          <w:rFonts w:hint="eastAsia"/>
          <w:noProof/>
          <w:sz w:val="44"/>
          <w:szCs w:val="44"/>
        </w:rPr>
        <w:t>年</w:t>
      </w:r>
      <w:r w:rsidRPr="00D54507">
        <w:rPr>
          <w:rFonts w:hint="eastAsia"/>
          <w:noProof/>
          <w:sz w:val="44"/>
          <w:szCs w:val="44"/>
        </w:rPr>
        <w:t>1</w:t>
      </w:r>
      <w:r w:rsidRPr="00D54507">
        <w:rPr>
          <w:noProof/>
          <w:sz w:val="44"/>
          <w:szCs w:val="44"/>
        </w:rPr>
        <w:t>0</w:t>
      </w:r>
      <w:r w:rsidRPr="00D54507">
        <w:rPr>
          <w:rFonts w:hint="eastAsia"/>
          <w:noProof/>
          <w:sz w:val="44"/>
          <w:szCs w:val="44"/>
        </w:rPr>
        <w:t>月</w:t>
      </w:r>
    </w:p>
    <w:p w14:paraId="2A3AAF39" w14:textId="77777777" w:rsidR="000305B4" w:rsidRDefault="000305B4" w:rsidP="0002353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3BEC9AD3" w14:textId="116B9FAD" w:rsidR="00E86D5A" w:rsidRDefault="00D05D04" w:rsidP="00E86D5A">
      <w:bookmarkStart w:id="0" w:name="_Toc52911409"/>
      <w:r>
        <w:rPr>
          <w:rFonts w:hint="eastAsia"/>
          <w:sz w:val="28"/>
          <w:szCs w:val="28"/>
        </w:rPr>
        <w:lastRenderedPageBreak/>
        <w:t>注：</w:t>
      </w:r>
      <w:r w:rsidR="00E86D5A" w:rsidRPr="00D05D04">
        <w:rPr>
          <w:rFonts w:hint="eastAsia"/>
          <w:sz w:val="28"/>
          <w:szCs w:val="28"/>
        </w:rPr>
        <w:t>本文档节选自《自然灾害应急管理</w:t>
      </w:r>
      <w:r w:rsidR="00E86D5A" w:rsidRPr="00D05D04">
        <w:rPr>
          <w:rFonts w:hint="eastAsia"/>
          <w:sz w:val="28"/>
          <w:szCs w:val="28"/>
        </w:rPr>
        <w:t>-</w:t>
      </w:r>
      <w:r w:rsidR="00E86D5A" w:rsidRPr="00D05D04">
        <w:rPr>
          <w:rFonts w:hint="eastAsia"/>
          <w:sz w:val="28"/>
          <w:szCs w:val="28"/>
        </w:rPr>
        <w:t>项目开发计划》</w:t>
      </w:r>
    </w:p>
    <w:p w14:paraId="08D5A9BE" w14:textId="527DB744" w:rsidR="001558EA" w:rsidRDefault="00EB1D4F" w:rsidP="00C337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任务分解</w:t>
      </w:r>
      <w:bookmarkEnd w:id="0"/>
    </w:p>
    <w:tbl>
      <w:tblPr>
        <w:tblStyle w:val="aa"/>
        <w:tblW w:w="9067" w:type="dxa"/>
        <w:jc w:val="center"/>
        <w:tblLook w:val="04A0" w:firstRow="1" w:lastRow="0" w:firstColumn="1" w:lastColumn="0" w:noHBand="0" w:noVBand="1"/>
      </w:tblPr>
      <w:tblGrid>
        <w:gridCol w:w="1555"/>
        <w:gridCol w:w="4819"/>
        <w:gridCol w:w="2693"/>
      </w:tblGrid>
      <w:tr w:rsidR="000F0DC0" w14:paraId="7F4F3C60" w14:textId="77777777" w:rsidTr="000F0DC0">
        <w:trPr>
          <w:jc w:val="center"/>
        </w:trPr>
        <w:tc>
          <w:tcPr>
            <w:tcW w:w="1555" w:type="dxa"/>
          </w:tcPr>
          <w:p w14:paraId="1187064A" w14:textId="77777777" w:rsidR="00A45B5C" w:rsidRPr="00DB0C21" w:rsidRDefault="00A45B5C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4819" w:type="dxa"/>
          </w:tcPr>
          <w:p w14:paraId="04090DB8" w14:textId="48FC753C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693" w:type="dxa"/>
          </w:tcPr>
          <w:p w14:paraId="6A5FFBE4" w14:textId="0642F6F9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负责人</w:t>
            </w:r>
          </w:p>
        </w:tc>
      </w:tr>
      <w:tr w:rsidR="00E0578F" w14:paraId="50A46CCA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DCC21BE" w14:textId="72B256DB" w:rsidR="00E0578F" w:rsidRDefault="00E0578F" w:rsidP="00A475B7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4819" w:type="dxa"/>
            <w:vAlign w:val="center"/>
          </w:tcPr>
          <w:p w14:paraId="3B373B08" w14:textId="5392BFD9" w:rsidR="00E0578F" w:rsidRDefault="00E0578F" w:rsidP="00A475B7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</w:p>
        </w:tc>
        <w:tc>
          <w:tcPr>
            <w:tcW w:w="2693" w:type="dxa"/>
            <w:vAlign w:val="center"/>
          </w:tcPr>
          <w:p w14:paraId="50E086E9" w14:textId="19415583" w:rsidR="00E0578F" w:rsidRDefault="00E0578F" w:rsidP="00A475B7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E0578F" w14:paraId="2D111CA0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4974C255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1F500E79" w14:textId="51F2EFAE" w:rsidR="00E0578F" w:rsidRDefault="00E0578F" w:rsidP="00A475B7">
            <w:pPr>
              <w:jc w:val="center"/>
            </w:pPr>
            <w:r>
              <w:rPr>
                <w:rFonts w:hint="eastAsia"/>
              </w:rPr>
              <w:t>“地震灾害”的需求调研与数据采集</w:t>
            </w:r>
          </w:p>
        </w:tc>
        <w:tc>
          <w:tcPr>
            <w:tcW w:w="2693" w:type="dxa"/>
            <w:vAlign w:val="center"/>
          </w:tcPr>
          <w:p w14:paraId="5D47F865" w14:textId="797546F1" w:rsidR="00E0578F" w:rsidRDefault="00E0578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E0578F" w14:paraId="5280E516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FC9C564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6AA662BE" w14:textId="6FE1C43E" w:rsidR="00E0578F" w:rsidRDefault="00E0578F" w:rsidP="00A475B7">
            <w:pPr>
              <w:jc w:val="center"/>
            </w:pPr>
            <w:r>
              <w:rPr>
                <w:rFonts w:hint="eastAsia"/>
              </w:rPr>
              <w:t>“海洋灾害”的需求调研与数据采集</w:t>
            </w:r>
          </w:p>
        </w:tc>
        <w:tc>
          <w:tcPr>
            <w:tcW w:w="2693" w:type="dxa"/>
            <w:vAlign w:val="center"/>
          </w:tcPr>
          <w:p w14:paraId="0C2715ED" w14:textId="0BFE419A" w:rsidR="00E0578F" w:rsidRDefault="00E0578F" w:rsidP="00A475B7">
            <w:pPr>
              <w:jc w:val="center"/>
            </w:pPr>
            <w:r>
              <w:rPr>
                <w:rFonts w:hint="eastAsia"/>
              </w:rPr>
              <w:t>邹铭辉、林子扬</w:t>
            </w:r>
          </w:p>
        </w:tc>
      </w:tr>
      <w:tr w:rsidR="00E0578F" w14:paraId="793298EC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3471B197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08B6C154" w14:textId="3238B2A3" w:rsidR="00E0578F" w:rsidRDefault="001E2F78" w:rsidP="00A475B7">
            <w:pPr>
              <w:jc w:val="center"/>
            </w:pPr>
            <w:r>
              <w:rPr>
                <w:rFonts w:hint="eastAsia"/>
              </w:rPr>
              <w:t>需求</w:t>
            </w:r>
            <w:r w:rsidR="00760147">
              <w:rPr>
                <w:rFonts w:hint="eastAsia"/>
              </w:rPr>
              <w:t>整理与</w:t>
            </w:r>
            <w:r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66237454" w14:textId="6807717D" w:rsidR="00E0578F" w:rsidRDefault="00446593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5665B9E3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4EEE5A8C" w14:textId="5CAE62D4" w:rsidR="00F55B6F" w:rsidRDefault="00F55B6F" w:rsidP="00A475B7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4819" w:type="dxa"/>
            <w:vAlign w:val="center"/>
          </w:tcPr>
          <w:p w14:paraId="29148C8B" w14:textId="261F644C" w:rsidR="00F55B6F" w:rsidRDefault="00F55B6F" w:rsidP="00A475B7">
            <w:pPr>
              <w:jc w:val="center"/>
            </w:pPr>
            <w:r>
              <w:rPr>
                <w:rFonts w:hint="eastAsia"/>
              </w:rPr>
              <w:t>项目原型</w:t>
            </w:r>
            <w:r w:rsidR="00387D45">
              <w:rPr>
                <w:rFonts w:hint="eastAsia"/>
              </w:rPr>
              <w:t>的</w:t>
            </w:r>
            <w:r w:rsidR="00424385"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1460889D" w14:textId="444BF008" w:rsidR="00F55B6F" w:rsidRDefault="00F55B6F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45B40CDD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72B83E8D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21449944" w14:textId="45500BF0" w:rsidR="00F55B6F" w:rsidRDefault="00F55B6F" w:rsidP="00A475B7">
            <w:pPr>
              <w:jc w:val="center"/>
            </w:pPr>
            <w:r>
              <w:rPr>
                <w:rFonts w:hint="eastAsia"/>
              </w:rPr>
              <w:t>后端数据库设计与开发</w:t>
            </w:r>
          </w:p>
        </w:tc>
        <w:tc>
          <w:tcPr>
            <w:tcW w:w="2693" w:type="dxa"/>
            <w:vAlign w:val="center"/>
          </w:tcPr>
          <w:p w14:paraId="5FB88ADC" w14:textId="73EA95CE" w:rsidR="00F55B6F" w:rsidRDefault="00F55B6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55B6F" w14:paraId="5C942D48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5137DAA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7C8BA59" w14:textId="11C2897A" w:rsidR="00F55B6F" w:rsidRDefault="00F55B6F" w:rsidP="00A475B7">
            <w:pPr>
              <w:jc w:val="center"/>
            </w:pPr>
            <w:r>
              <w:rPr>
                <w:rFonts w:hint="eastAsia"/>
              </w:rPr>
              <w:t>前端界面设计与开发</w:t>
            </w:r>
          </w:p>
        </w:tc>
        <w:tc>
          <w:tcPr>
            <w:tcW w:w="2693" w:type="dxa"/>
            <w:vAlign w:val="center"/>
          </w:tcPr>
          <w:p w14:paraId="6AA1CF22" w14:textId="0C7D5F24" w:rsidR="00F55B6F" w:rsidRDefault="00F55B6F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975B43" w14:paraId="7B972BC5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79924EA" w14:textId="489C767C" w:rsidR="00975B43" w:rsidRDefault="00975B43" w:rsidP="00A475B7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4819" w:type="dxa"/>
            <w:vAlign w:val="center"/>
          </w:tcPr>
          <w:p w14:paraId="6929EA9D" w14:textId="48B5D6ED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与防汛部分（已完成）的后端数据整合</w:t>
            </w:r>
          </w:p>
        </w:tc>
        <w:tc>
          <w:tcPr>
            <w:tcW w:w="2693" w:type="dxa"/>
            <w:vAlign w:val="center"/>
          </w:tcPr>
          <w:p w14:paraId="081A7F6D" w14:textId="0F87AF30" w:rsidR="00975B43" w:rsidRDefault="00975B43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975B43" w14:paraId="6885310A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5CE5C795" w14:textId="77777777" w:rsidR="00975B43" w:rsidRDefault="00975B43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6269211" w14:textId="4F567ABA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与防汛部分（已完成）的前端界面整合</w:t>
            </w:r>
          </w:p>
        </w:tc>
        <w:tc>
          <w:tcPr>
            <w:tcW w:w="2693" w:type="dxa"/>
            <w:vAlign w:val="center"/>
          </w:tcPr>
          <w:p w14:paraId="40BE8871" w14:textId="4864CC3F" w:rsidR="00975B43" w:rsidRDefault="00975B43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A475B7" w14:paraId="6F674563" w14:textId="77777777" w:rsidTr="000F0DC0">
        <w:trPr>
          <w:jc w:val="center"/>
        </w:trPr>
        <w:tc>
          <w:tcPr>
            <w:tcW w:w="1555" w:type="dxa"/>
            <w:vAlign w:val="center"/>
          </w:tcPr>
          <w:p w14:paraId="71772717" w14:textId="3F72F560" w:rsidR="00F41084" w:rsidRDefault="00F41084" w:rsidP="00A475B7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4819" w:type="dxa"/>
            <w:vAlign w:val="center"/>
          </w:tcPr>
          <w:p w14:paraId="03238762" w14:textId="6B3AA7EF" w:rsidR="00F41084" w:rsidRDefault="003C025C" w:rsidP="00A475B7">
            <w:pPr>
              <w:jc w:val="center"/>
            </w:pPr>
            <w:r w:rsidRPr="00547C08">
              <w:rPr>
                <w:rFonts w:hint="eastAsia"/>
              </w:rPr>
              <w:t>完成</w:t>
            </w:r>
            <w:r w:rsidR="0025366B">
              <w:rPr>
                <w:rFonts w:hint="eastAsia"/>
              </w:rPr>
              <w:t>后端</w:t>
            </w:r>
            <w:r w:rsidRPr="00547C08">
              <w:rPr>
                <w:rFonts w:hint="eastAsia"/>
              </w:rPr>
              <w:t>数据与</w:t>
            </w:r>
            <w:r w:rsidR="00126450">
              <w:rPr>
                <w:rFonts w:hint="eastAsia"/>
              </w:rPr>
              <w:t>前端</w:t>
            </w:r>
            <w:r w:rsidRPr="00547C08">
              <w:rPr>
                <w:rFonts w:hint="eastAsia"/>
              </w:rPr>
              <w:t>页面的衔接</w:t>
            </w:r>
          </w:p>
        </w:tc>
        <w:tc>
          <w:tcPr>
            <w:tcW w:w="2693" w:type="dxa"/>
            <w:vAlign w:val="center"/>
          </w:tcPr>
          <w:p w14:paraId="050D6EFB" w14:textId="00D647E4" w:rsidR="00F41084" w:rsidRPr="000F0DC0" w:rsidRDefault="000F0DC0" w:rsidP="00A475B7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A47B51" w14:paraId="2E6DF946" w14:textId="77777777" w:rsidTr="000F0DC0">
        <w:trPr>
          <w:jc w:val="center"/>
        </w:trPr>
        <w:tc>
          <w:tcPr>
            <w:tcW w:w="1555" w:type="dxa"/>
            <w:vAlign w:val="center"/>
          </w:tcPr>
          <w:p w14:paraId="1545B339" w14:textId="62C3EDE4" w:rsidR="00A47B51" w:rsidRDefault="00A47B51" w:rsidP="00A475B7">
            <w:pPr>
              <w:jc w:val="center"/>
            </w:pPr>
            <w:r>
              <w:rPr>
                <w:rFonts w:hint="eastAsia"/>
              </w:rPr>
              <w:t>第二</w:t>
            </w:r>
            <w:r>
              <w:t>~</w:t>
            </w:r>
            <w:r>
              <w:rPr>
                <w:rFonts w:hint="eastAsia"/>
              </w:rPr>
              <w:t>四阶段</w:t>
            </w:r>
          </w:p>
        </w:tc>
        <w:tc>
          <w:tcPr>
            <w:tcW w:w="4819" w:type="dxa"/>
            <w:vAlign w:val="center"/>
          </w:tcPr>
          <w:p w14:paraId="2DF95A17" w14:textId="72F0A29C" w:rsidR="00A47B51" w:rsidRPr="00547C08" w:rsidRDefault="00424C19" w:rsidP="00A475B7">
            <w:pPr>
              <w:jc w:val="center"/>
            </w:pPr>
            <w:r>
              <w:rPr>
                <w:rFonts w:hint="eastAsia"/>
              </w:rPr>
              <w:t>团队开发</w:t>
            </w:r>
            <w:r w:rsidR="0090299F">
              <w:rPr>
                <w:rFonts w:hint="eastAsia"/>
              </w:rPr>
              <w:t>协调工作、</w:t>
            </w:r>
            <w:r w:rsidR="00787B34">
              <w:rPr>
                <w:rFonts w:hint="eastAsia"/>
              </w:rPr>
              <w:t>产品</w:t>
            </w:r>
            <w:r w:rsidR="000E04E9">
              <w:rPr>
                <w:rFonts w:hint="eastAsia"/>
              </w:rPr>
              <w:t>功能测试</w:t>
            </w:r>
          </w:p>
        </w:tc>
        <w:tc>
          <w:tcPr>
            <w:tcW w:w="2693" w:type="dxa"/>
            <w:vAlign w:val="center"/>
          </w:tcPr>
          <w:p w14:paraId="5201E9AA" w14:textId="7E3F011F" w:rsidR="00A47B51" w:rsidRPr="007A2AC8" w:rsidRDefault="007A2AC8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</w:tbl>
    <w:p w14:paraId="34094C54" w14:textId="490EAC33" w:rsidR="005D15C2" w:rsidRPr="00A45B5C" w:rsidRDefault="00A45B5C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 w:rsidRPr="00A45B5C">
        <w:rPr>
          <w:rFonts w:hint="eastAsia"/>
          <w:sz w:val="20"/>
          <w:szCs w:val="20"/>
        </w:rPr>
        <w:t>1</w:t>
      </w:r>
      <w:r w:rsidRPr="00A45B5C">
        <w:rPr>
          <w:sz w:val="20"/>
          <w:szCs w:val="20"/>
        </w:rPr>
        <w:t xml:space="preserve"> </w:t>
      </w:r>
      <w:r w:rsidRPr="00A45B5C">
        <w:rPr>
          <w:rFonts w:hint="eastAsia"/>
          <w:sz w:val="20"/>
          <w:szCs w:val="20"/>
        </w:rPr>
        <w:t>任务分解表</w:t>
      </w:r>
    </w:p>
    <w:p w14:paraId="5A182DB0" w14:textId="7AA69FED" w:rsidR="001558EA" w:rsidRDefault="00B028C9" w:rsidP="00C337A3">
      <w:pPr>
        <w:pStyle w:val="2"/>
      </w:pPr>
      <w:bookmarkStart w:id="1" w:name="_Toc52911410"/>
      <w:r>
        <w:t>2</w:t>
      </w:r>
      <w:r>
        <w:rPr>
          <w:rFonts w:hint="eastAsia"/>
        </w:rPr>
        <w:t>开发</w:t>
      </w:r>
      <w:r w:rsidR="00EB1D4F">
        <w:rPr>
          <w:rFonts w:hint="eastAsia"/>
        </w:rPr>
        <w:t>进度</w:t>
      </w:r>
      <w:bookmarkEnd w:id="1"/>
    </w:p>
    <w:tbl>
      <w:tblPr>
        <w:tblStyle w:val="aa"/>
        <w:tblW w:w="9066" w:type="dxa"/>
        <w:jc w:val="center"/>
        <w:tblLook w:val="04A0" w:firstRow="1" w:lastRow="0" w:firstColumn="1" w:lastColumn="0" w:noHBand="0" w:noVBand="1"/>
      </w:tblPr>
      <w:tblGrid>
        <w:gridCol w:w="2245"/>
        <w:gridCol w:w="2570"/>
        <w:gridCol w:w="2125"/>
        <w:gridCol w:w="2126"/>
      </w:tblGrid>
      <w:tr w:rsidR="00BF51E3" w14:paraId="223D2B80" w14:textId="38224795" w:rsidTr="00E13FC9">
        <w:trPr>
          <w:trHeight w:val="298"/>
          <w:jc w:val="center"/>
        </w:trPr>
        <w:tc>
          <w:tcPr>
            <w:tcW w:w="2245" w:type="dxa"/>
            <w:vAlign w:val="center"/>
          </w:tcPr>
          <w:p w14:paraId="25E1BFE3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2570" w:type="dxa"/>
            <w:vAlign w:val="center"/>
          </w:tcPr>
          <w:p w14:paraId="608B3098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125" w:type="dxa"/>
            <w:vAlign w:val="center"/>
          </w:tcPr>
          <w:p w14:paraId="56D41BD9" w14:textId="24615DF2" w:rsidR="002C5FC4" w:rsidRPr="00DB0C21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1620ECD5" w14:textId="183AC639" w:rsidR="002C5FC4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</w:tr>
      <w:tr w:rsidR="00BF51E3" w14:paraId="1CEE666C" w14:textId="082A68B8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FBA94E9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2570" w:type="dxa"/>
            <w:vAlign w:val="center"/>
          </w:tcPr>
          <w:p w14:paraId="53EF6617" w14:textId="7E023D70" w:rsidR="002C5FC4" w:rsidRDefault="00A52286" w:rsidP="00A979E8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  <w:r>
              <w:rPr>
                <w:rFonts w:hint="eastAsia"/>
              </w:rPr>
              <w:t>，</w:t>
            </w:r>
            <w:r w:rsidRPr="00547C08">
              <w:rPr>
                <w:rFonts w:hint="eastAsia"/>
              </w:rPr>
              <w:t>完成“地震灾害”和“海洋灾害”</w:t>
            </w:r>
            <w:r>
              <w:rPr>
                <w:rFonts w:hint="eastAsia"/>
              </w:rPr>
              <w:t>部分</w:t>
            </w:r>
            <w:r w:rsidRPr="00547C08">
              <w:rPr>
                <w:rFonts w:hint="eastAsia"/>
              </w:rPr>
              <w:t>的需求分析</w:t>
            </w:r>
            <w:r>
              <w:rPr>
                <w:rFonts w:hint="eastAsia"/>
              </w:rPr>
              <w:t>及数据采集</w:t>
            </w:r>
          </w:p>
        </w:tc>
        <w:tc>
          <w:tcPr>
            <w:tcW w:w="2125" w:type="dxa"/>
            <w:vAlign w:val="center"/>
          </w:tcPr>
          <w:p w14:paraId="222C6A15" w14:textId="77BA982E" w:rsidR="002C5FC4" w:rsidRDefault="00A52286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2126" w:type="dxa"/>
            <w:vAlign w:val="center"/>
          </w:tcPr>
          <w:p w14:paraId="5E001D4E" w14:textId="24A64377" w:rsidR="002C5FC4" w:rsidRDefault="00BF51E3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020.10.11</w:t>
            </w:r>
          </w:p>
        </w:tc>
      </w:tr>
      <w:tr w:rsidR="00BF51E3" w14:paraId="11A760FD" w14:textId="45711799" w:rsidTr="00E13FC9">
        <w:trPr>
          <w:trHeight w:val="287"/>
          <w:jc w:val="center"/>
        </w:trPr>
        <w:tc>
          <w:tcPr>
            <w:tcW w:w="2245" w:type="dxa"/>
            <w:vAlign w:val="center"/>
          </w:tcPr>
          <w:p w14:paraId="32EB011F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2570" w:type="dxa"/>
            <w:vAlign w:val="center"/>
          </w:tcPr>
          <w:p w14:paraId="7C96BFA0" w14:textId="2A45FF4E" w:rsidR="002C5FC4" w:rsidRDefault="004679FE" w:rsidP="00A979E8">
            <w:pPr>
              <w:jc w:val="center"/>
            </w:pPr>
            <w:r>
              <w:rPr>
                <w:rFonts w:hint="eastAsia"/>
              </w:rPr>
              <w:t>项目负责人</w:t>
            </w:r>
            <w:r w:rsidR="00A77BD3" w:rsidRPr="00547C08">
              <w:rPr>
                <w:rFonts w:hint="eastAsia"/>
              </w:rPr>
              <w:t>提供“项目原型”，各组员根据项目原型完成项目“地震灾害”和“海洋灾害”的项目开发工作</w:t>
            </w:r>
          </w:p>
        </w:tc>
        <w:tc>
          <w:tcPr>
            <w:tcW w:w="2125" w:type="dxa"/>
            <w:vAlign w:val="center"/>
          </w:tcPr>
          <w:p w14:paraId="3E425443" w14:textId="67870296" w:rsidR="002C5FC4" w:rsidRDefault="00A979E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</w:t>
            </w:r>
            <w:r w:rsidR="00566E45">
              <w:t>2</w:t>
            </w:r>
          </w:p>
        </w:tc>
        <w:tc>
          <w:tcPr>
            <w:tcW w:w="2126" w:type="dxa"/>
            <w:vAlign w:val="center"/>
          </w:tcPr>
          <w:p w14:paraId="1EA30F64" w14:textId="5B3C2DB8" w:rsidR="002C5FC4" w:rsidRDefault="00AA3BD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020.11.01</w:t>
            </w:r>
          </w:p>
        </w:tc>
      </w:tr>
      <w:tr w:rsidR="00BF51E3" w14:paraId="01B46440" w14:textId="70923BC1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090B3F64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2570" w:type="dxa"/>
            <w:vAlign w:val="center"/>
          </w:tcPr>
          <w:p w14:paraId="0F8B9F65" w14:textId="7F53A5AC" w:rsidR="002C5FC4" w:rsidRDefault="00FB3B4B" w:rsidP="00A979E8">
            <w:pPr>
              <w:jc w:val="center"/>
            </w:pPr>
            <w:r>
              <w:rPr>
                <w:rFonts w:hint="eastAsia"/>
              </w:rPr>
              <w:t>与</w:t>
            </w:r>
            <w:r w:rsidRPr="008163DB">
              <w:rPr>
                <w:rFonts w:hint="eastAsia"/>
              </w:rPr>
              <w:t>防汛</w:t>
            </w:r>
            <w:r>
              <w:rPr>
                <w:rFonts w:hint="eastAsia"/>
              </w:rPr>
              <w:t>部分（已完成）</w:t>
            </w:r>
            <w:r w:rsidRPr="008163DB">
              <w:rPr>
                <w:rFonts w:hint="eastAsia"/>
              </w:rPr>
              <w:t>进行整合，形成一个比较完整的“自然灾害应急管理平台”</w:t>
            </w:r>
          </w:p>
        </w:tc>
        <w:tc>
          <w:tcPr>
            <w:tcW w:w="2125" w:type="dxa"/>
            <w:vAlign w:val="center"/>
          </w:tcPr>
          <w:p w14:paraId="7A6EA4C7" w14:textId="11A05763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020.11.02</w:t>
            </w:r>
          </w:p>
        </w:tc>
        <w:tc>
          <w:tcPr>
            <w:tcW w:w="2126" w:type="dxa"/>
            <w:vAlign w:val="center"/>
          </w:tcPr>
          <w:p w14:paraId="350B3F71" w14:textId="76588948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</w:t>
            </w:r>
            <w:r w:rsidR="00B33A67">
              <w:t>8</w:t>
            </w:r>
          </w:p>
        </w:tc>
      </w:tr>
      <w:tr w:rsidR="00BF51E3" w14:paraId="210B198B" w14:textId="0B8DB449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66F5C62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2570" w:type="dxa"/>
            <w:vAlign w:val="center"/>
          </w:tcPr>
          <w:p w14:paraId="4937E508" w14:textId="0210936B" w:rsidR="002C5FC4" w:rsidRDefault="00D67A94" w:rsidP="00A979E8">
            <w:pPr>
              <w:jc w:val="center"/>
            </w:pPr>
            <w:r w:rsidRPr="00547C08">
              <w:rPr>
                <w:rFonts w:hint="eastAsia"/>
              </w:rPr>
              <w:t>完成数据与前台页面的衔接，将应急数据实时、动态的展示在页面或地图上</w:t>
            </w:r>
          </w:p>
        </w:tc>
        <w:tc>
          <w:tcPr>
            <w:tcW w:w="2125" w:type="dxa"/>
            <w:vAlign w:val="center"/>
          </w:tcPr>
          <w:p w14:paraId="005A3E0D" w14:textId="3A0BD31E" w:rsidR="002C5FC4" w:rsidRPr="000F0DC0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020.11.09</w:t>
            </w:r>
          </w:p>
        </w:tc>
        <w:tc>
          <w:tcPr>
            <w:tcW w:w="2126" w:type="dxa"/>
            <w:vAlign w:val="center"/>
          </w:tcPr>
          <w:p w14:paraId="564A0D04" w14:textId="0C885603" w:rsidR="002C5FC4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</w:t>
            </w:r>
            <w:r w:rsidR="00BE1A19">
              <w:t>22</w:t>
            </w:r>
          </w:p>
        </w:tc>
      </w:tr>
    </w:tbl>
    <w:p w14:paraId="6276AA24" w14:textId="7F09325E" w:rsidR="0025692A" w:rsidRDefault="0025692A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2</w:t>
      </w:r>
      <w:r w:rsidRPr="00A45B5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项目进度</w:t>
      </w:r>
      <w:r w:rsidRPr="00A45B5C">
        <w:rPr>
          <w:rFonts w:hint="eastAsia"/>
          <w:sz w:val="20"/>
          <w:szCs w:val="20"/>
        </w:rPr>
        <w:t>表</w:t>
      </w:r>
    </w:p>
    <w:p w14:paraId="1EDE2C59" w14:textId="77777777" w:rsidR="00A23442" w:rsidRPr="00A45B5C" w:rsidRDefault="00A23442" w:rsidP="00521BEB">
      <w:pPr>
        <w:spacing w:beforeLines="50" w:before="156"/>
        <w:jc w:val="center"/>
        <w:rPr>
          <w:rFonts w:hint="eastAsia"/>
          <w:sz w:val="20"/>
          <w:szCs w:val="20"/>
        </w:rPr>
      </w:pPr>
    </w:p>
    <w:p w14:paraId="21DE1D00" w14:textId="2DC6E049" w:rsidR="001558EA" w:rsidRDefault="00E520C2" w:rsidP="00E520C2">
      <w:pPr>
        <w:pStyle w:val="2"/>
      </w:pPr>
      <w:bookmarkStart w:id="2" w:name="_Toc52911412"/>
      <w:r>
        <w:lastRenderedPageBreak/>
        <w:t>3</w:t>
      </w:r>
      <w:r w:rsidR="00EB1D4F">
        <w:rPr>
          <w:rFonts w:hint="eastAsia"/>
        </w:rPr>
        <w:t>人员组织及分工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A2B7E" w14:paraId="02BBFEEB" w14:textId="77777777" w:rsidTr="00FE6A7E">
        <w:tc>
          <w:tcPr>
            <w:tcW w:w="4148" w:type="dxa"/>
            <w:gridSpan w:val="2"/>
            <w:vAlign w:val="center"/>
          </w:tcPr>
          <w:p w14:paraId="6797806E" w14:textId="5F9D6E83" w:rsidR="002A2B7E" w:rsidRDefault="002A2B7E" w:rsidP="00FE6A7E">
            <w:pPr>
              <w:jc w:val="center"/>
            </w:pPr>
            <w:r>
              <w:rPr>
                <w:rFonts w:hint="eastAsia"/>
              </w:rPr>
              <w:t>项目</w:t>
            </w:r>
            <w:r w:rsidR="00474E43">
              <w:rPr>
                <w:rFonts w:hint="eastAsia"/>
              </w:rPr>
              <w:t>负责人</w:t>
            </w:r>
          </w:p>
        </w:tc>
        <w:tc>
          <w:tcPr>
            <w:tcW w:w="4148" w:type="dxa"/>
            <w:vAlign w:val="center"/>
          </w:tcPr>
          <w:p w14:paraId="3A26EF6D" w14:textId="7410563A" w:rsidR="002A2B7E" w:rsidRDefault="00BC7D77" w:rsidP="00FE6A7E">
            <w:pPr>
              <w:jc w:val="center"/>
            </w:pPr>
            <w:r>
              <w:rPr>
                <w:rFonts w:hint="eastAsia"/>
              </w:rPr>
              <w:t>曹燕华</w:t>
            </w:r>
          </w:p>
        </w:tc>
      </w:tr>
      <w:tr w:rsidR="00D44BBE" w14:paraId="6D0E2541" w14:textId="77777777" w:rsidTr="00FE6A7E">
        <w:tc>
          <w:tcPr>
            <w:tcW w:w="2074" w:type="dxa"/>
            <w:vMerge w:val="restart"/>
            <w:vAlign w:val="center"/>
          </w:tcPr>
          <w:p w14:paraId="28525582" w14:textId="77777777" w:rsidR="00D44BBE" w:rsidRDefault="00D44BBE" w:rsidP="00FE6A7E"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2074" w:type="dxa"/>
            <w:vAlign w:val="center"/>
          </w:tcPr>
          <w:p w14:paraId="012F3A71" w14:textId="19344112" w:rsidR="00D44BBE" w:rsidRDefault="00D44BBE" w:rsidP="00FE6A7E">
            <w:pPr>
              <w:jc w:val="center"/>
            </w:pPr>
            <w:r>
              <w:rPr>
                <w:rFonts w:hint="eastAsia"/>
              </w:rPr>
              <w:t>小组长</w:t>
            </w:r>
          </w:p>
        </w:tc>
        <w:tc>
          <w:tcPr>
            <w:tcW w:w="4148" w:type="dxa"/>
            <w:vAlign w:val="center"/>
          </w:tcPr>
          <w:p w14:paraId="0BE1B5F5" w14:textId="0F287F98" w:rsidR="00D44BBE" w:rsidRDefault="00D44BB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D44BBE" w14:paraId="1189E767" w14:textId="77777777" w:rsidTr="00FE6A7E">
        <w:tc>
          <w:tcPr>
            <w:tcW w:w="2074" w:type="dxa"/>
            <w:vMerge/>
            <w:vAlign w:val="center"/>
          </w:tcPr>
          <w:p w14:paraId="0FC0DC40" w14:textId="77777777" w:rsidR="00D44BBE" w:rsidRDefault="00D44BB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2B8109A" w14:textId="45394858" w:rsidR="00D44BBE" w:rsidRDefault="00D44BBE" w:rsidP="00FE6A7E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vAlign w:val="center"/>
          </w:tcPr>
          <w:p w14:paraId="7A61B5D7" w14:textId="35E95577" w:rsidR="00D44BBE" w:rsidRDefault="00CE74BE" w:rsidP="00FE6A7E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FE6A7E" w14:paraId="1482F1D6" w14:textId="77777777" w:rsidTr="00FE6A7E">
        <w:tc>
          <w:tcPr>
            <w:tcW w:w="2074" w:type="dxa"/>
            <w:vMerge w:val="restart"/>
            <w:vAlign w:val="center"/>
          </w:tcPr>
          <w:p w14:paraId="449213FE" w14:textId="093CB29F" w:rsidR="00FE6A7E" w:rsidRDefault="00FE6A7E" w:rsidP="00FE6A7E">
            <w:pPr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074" w:type="dxa"/>
            <w:vAlign w:val="center"/>
          </w:tcPr>
          <w:p w14:paraId="727F1C47" w14:textId="6FE724EC" w:rsidR="00FE6A7E" w:rsidRDefault="00FE6A7E" w:rsidP="00FE6A7E">
            <w:pPr>
              <w:jc w:val="center"/>
            </w:pPr>
            <w:r>
              <w:rPr>
                <w:rFonts w:hint="eastAsia"/>
              </w:rPr>
              <w:t>需求分析、团队协调、功能测试</w:t>
            </w:r>
          </w:p>
        </w:tc>
        <w:tc>
          <w:tcPr>
            <w:tcW w:w="4148" w:type="dxa"/>
            <w:vAlign w:val="center"/>
          </w:tcPr>
          <w:p w14:paraId="116CC309" w14:textId="64A6921F" w:rsidR="00FE6A7E" w:rsidRDefault="00FE6A7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E6A7E" w14:paraId="4FB04138" w14:textId="77777777" w:rsidTr="00FE6A7E">
        <w:tc>
          <w:tcPr>
            <w:tcW w:w="2074" w:type="dxa"/>
            <w:vMerge/>
            <w:vAlign w:val="center"/>
          </w:tcPr>
          <w:p w14:paraId="7377C7D8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3970A93" w14:textId="5ACC514D" w:rsidR="00FE6A7E" w:rsidRDefault="00FE6A7E" w:rsidP="00FE6A7E">
            <w:pPr>
              <w:jc w:val="center"/>
            </w:pPr>
            <w:r>
              <w:rPr>
                <w:rFonts w:hint="eastAsia"/>
              </w:rPr>
              <w:t>后端数据库开发</w:t>
            </w:r>
          </w:p>
        </w:tc>
        <w:tc>
          <w:tcPr>
            <w:tcW w:w="4148" w:type="dxa"/>
            <w:vAlign w:val="center"/>
          </w:tcPr>
          <w:p w14:paraId="347D8DA8" w14:textId="350B190C" w:rsidR="00FE6A7E" w:rsidRDefault="00FE6A7E" w:rsidP="00FE6A7E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E6A7E" w14:paraId="32318EC5" w14:textId="77777777" w:rsidTr="00FE6A7E">
        <w:tc>
          <w:tcPr>
            <w:tcW w:w="2074" w:type="dxa"/>
            <w:vMerge/>
            <w:vAlign w:val="center"/>
          </w:tcPr>
          <w:p w14:paraId="70404387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AAF569A" w14:textId="5F8003EC" w:rsidR="00FE6A7E" w:rsidRDefault="00FE6A7E" w:rsidP="00FE6A7E">
            <w:pPr>
              <w:jc w:val="center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</w:t>
            </w:r>
          </w:p>
        </w:tc>
        <w:tc>
          <w:tcPr>
            <w:tcW w:w="4148" w:type="dxa"/>
            <w:vAlign w:val="center"/>
          </w:tcPr>
          <w:p w14:paraId="639A5166" w14:textId="58C047B3" w:rsidR="00FE6A7E" w:rsidRDefault="00FE6A7E" w:rsidP="00FE6A7E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</w:tbl>
    <w:p w14:paraId="77395737" w14:textId="3C936EAA" w:rsidR="00CF13E3" w:rsidRPr="00C02A0B" w:rsidRDefault="00CF13E3" w:rsidP="000668B6">
      <w:pPr>
        <w:rPr>
          <w:rFonts w:hint="eastAsia"/>
        </w:rPr>
      </w:pPr>
    </w:p>
    <w:sectPr w:rsidR="00CF13E3" w:rsidRPr="00C02A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BAD1D" w14:textId="77777777" w:rsidR="00D05D04" w:rsidRDefault="00D05D04">
      <w:r>
        <w:separator/>
      </w:r>
    </w:p>
  </w:endnote>
  <w:endnote w:type="continuationSeparator" w:id="0">
    <w:p w14:paraId="660F04EE" w14:textId="77777777" w:rsidR="00D05D04" w:rsidRDefault="00D0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7DEE" w14:textId="77777777" w:rsidR="00D05D04" w:rsidRDefault="00D05D04">
    <w:pPr>
      <w:pStyle w:val="a5"/>
      <w:jc w:val="both"/>
    </w:pPr>
  </w:p>
  <w:p w14:paraId="60860833" w14:textId="77777777" w:rsidR="00D05D04" w:rsidRDefault="00D05D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7B13" w14:textId="77777777" w:rsidR="00D05D04" w:rsidRDefault="00D05D04">
      <w:r>
        <w:separator/>
      </w:r>
    </w:p>
  </w:footnote>
  <w:footnote w:type="continuationSeparator" w:id="0">
    <w:p w14:paraId="6E269FAD" w14:textId="77777777" w:rsidR="00D05D04" w:rsidRDefault="00D0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DF04" w14:textId="5E138051" w:rsidR="00D05D04" w:rsidRDefault="00D05D04">
    <w:pPr>
      <w:pStyle w:val="a4"/>
      <w:jc w:val="both"/>
    </w:pPr>
    <w:r>
      <w:rPr>
        <w:rFonts w:hint="eastAsia"/>
      </w:rPr>
      <w:t>任务分工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4E1B81"/>
    <w:multiLevelType w:val="hybridMultilevel"/>
    <w:tmpl w:val="C5CA4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A1351AC"/>
    <w:multiLevelType w:val="hybridMultilevel"/>
    <w:tmpl w:val="09B4A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36D90"/>
    <w:multiLevelType w:val="hybridMultilevel"/>
    <w:tmpl w:val="062E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8B3B72"/>
    <w:multiLevelType w:val="hybridMultilevel"/>
    <w:tmpl w:val="85C2E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F97CB0"/>
    <w:multiLevelType w:val="hybridMultilevel"/>
    <w:tmpl w:val="52BA0E26"/>
    <w:lvl w:ilvl="0" w:tplc="B054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15326F"/>
    <w:multiLevelType w:val="hybridMultilevel"/>
    <w:tmpl w:val="0CF22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B67E4F"/>
    <w:multiLevelType w:val="hybridMultilevel"/>
    <w:tmpl w:val="CEF2A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6700A"/>
    <w:multiLevelType w:val="hybridMultilevel"/>
    <w:tmpl w:val="01F21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3741C6"/>
    <w:multiLevelType w:val="hybridMultilevel"/>
    <w:tmpl w:val="FE129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E07B1A"/>
    <w:multiLevelType w:val="hybridMultilevel"/>
    <w:tmpl w:val="BF6ABF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1A0535"/>
    <w:multiLevelType w:val="hybridMultilevel"/>
    <w:tmpl w:val="E9087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5" w15:restartNumberingAfterBreak="0">
    <w:nsid w:val="676906E8"/>
    <w:multiLevelType w:val="hybridMultilevel"/>
    <w:tmpl w:val="2A1A7A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217CC2"/>
    <w:multiLevelType w:val="hybridMultilevel"/>
    <w:tmpl w:val="FF8678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29"/>
  </w:num>
  <w:num w:numId="5">
    <w:abstractNumId w:val="3"/>
  </w:num>
  <w:num w:numId="6">
    <w:abstractNumId w:val="6"/>
  </w:num>
  <w:num w:numId="7">
    <w:abstractNumId w:val="19"/>
  </w:num>
  <w:num w:numId="8">
    <w:abstractNumId w:val="8"/>
  </w:num>
  <w:num w:numId="9">
    <w:abstractNumId w:val="4"/>
  </w:num>
  <w:num w:numId="10">
    <w:abstractNumId w:val="32"/>
  </w:num>
  <w:num w:numId="11">
    <w:abstractNumId w:val="27"/>
  </w:num>
  <w:num w:numId="12">
    <w:abstractNumId w:val="0"/>
  </w:num>
  <w:num w:numId="13">
    <w:abstractNumId w:val="31"/>
  </w:num>
  <w:num w:numId="14">
    <w:abstractNumId w:val="24"/>
  </w:num>
  <w:num w:numId="15">
    <w:abstractNumId w:val="7"/>
  </w:num>
  <w:num w:numId="16">
    <w:abstractNumId w:val="30"/>
  </w:num>
  <w:num w:numId="17">
    <w:abstractNumId w:val="2"/>
  </w:num>
  <w:num w:numId="18">
    <w:abstractNumId w:val="1"/>
  </w:num>
  <w:num w:numId="19">
    <w:abstractNumId w:val="9"/>
  </w:num>
  <w:num w:numId="20">
    <w:abstractNumId w:val="26"/>
  </w:num>
  <w:num w:numId="21">
    <w:abstractNumId w:val="14"/>
  </w:num>
  <w:num w:numId="22">
    <w:abstractNumId w:val="28"/>
  </w:num>
  <w:num w:numId="23">
    <w:abstractNumId w:val="21"/>
  </w:num>
  <w:num w:numId="24">
    <w:abstractNumId w:val="23"/>
  </w:num>
  <w:num w:numId="25">
    <w:abstractNumId w:val="18"/>
  </w:num>
  <w:num w:numId="26">
    <w:abstractNumId w:val="20"/>
  </w:num>
  <w:num w:numId="27">
    <w:abstractNumId w:val="25"/>
  </w:num>
  <w:num w:numId="28">
    <w:abstractNumId w:val="22"/>
  </w:num>
  <w:num w:numId="29">
    <w:abstractNumId w:val="12"/>
  </w:num>
  <w:num w:numId="30">
    <w:abstractNumId w:val="10"/>
  </w:num>
  <w:num w:numId="31">
    <w:abstractNumId w:val="11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E3"/>
    <w:rsid w:val="000030CD"/>
    <w:rsid w:val="00003171"/>
    <w:rsid w:val="000040B2"/>
    <w:rsid w:val="00021631"/>
    <w:rsid w:val="00023539"/>
    <w:rsid w:val="000305B4"/>
    <w:rsid w:val="000428AD"/>
    <w:rsid w:val="00047C35"/>
    <w:rsid w:val="00051071"/>
    <w:rsid w:val="00065894"/>
    <w:rsid w:val="000668B6"/>
    <w:rsid w:val="00070AFA"/>
    <w:rsid w:val="00071165"/>
    <w:rsid w:val="00076F73"/>
    <w:rsid w:val="00077443"/>
    <w:rsid w:val="00082ABD"/>
    <w:rsid w:val="00087A16"/>
    <w:rsid w:val="000921AC"/>
    <w:rsid w:val="000A7373"/>
    <w:rsid w:val="000B751D"/>
    <w:rsid w:val="000C6679"/>
    <w:rsid w:val="000D097E"/>
    <w:rsid w:val="000E04E9"/>
    <w:rsid w:val="000F0DC0"/>
    <w:rsid w:val="00102CE7"/>
    <w:rsid w:val="001102F5"/>
    <w:rsid w:val="0011738A"/>
    <w:rsid w:val="00125CF9"/>
    <w:rsid w:val="00126450"/>
    <w:rsid w:val="00143C16"/>
    <w:rsid w:val="00154E7F"/>
    <w:rsid w:val="001558EA"/>
    <w:rsid w:val="00156F6E"/>
    <w:rsid w:val="00156FE1"/>
    <w:rsid w:val="00161805"/>
    <w:rsid w:val="001624F0"/>
    <w:rsid w:val="0016791E"/>
    <w:rsid w:val="00167AFA"/>
    <w:rsid w:val="00172D80"/>
    <w:rsid w:val="00185AC0"/>
    <w:rsid w:val="00187842"/>
    <w:rsid w:val="00195435"/>
    <w:rsid w:val="00196B69"/>
    <w:rsid w:val="001A1511"/>
    <w:rsid w:val="001A7AE7"/>
    <w:rsid w:val="001A7EDB"/>
    <w:rsid w:val="001D780C"/>
    <w:rsid w:val="001E0F23"/>
    <w:rsid w:val="001E2040"/>
    <w:rsid w:val="001E2F78"/>
    <w:rsid w:val="001E6D83"/>
    <w:rsid w:val="001F1646"/>
    <w:rsid w:val="001F3E59"/>
    <w:rsid w:val="00206BDA"/>
    <w:rsid w:val="00206FAB"/>
    <w:rsid w:val="00214D9B"/>
    <w:rsid w:val="002230CC"/>
    <w:rsid w:val="002244B8"/>
    <w:rsid w:val="00225857"/>
    <w:rsid w:val="00227BEE"/>
    <w:rsid w:val="002337A3"/>
    <w:rsid w:val="00246463"/>
    <w:rsid w:val="00247614"/>
    <w:rsid w:val="0025366B"/>
    <w:rsid w:val="00253F80"/>
    <w:rsid w:val="0025692A"/>
    <w:rsid w:val="00264585"/>
    <w:rsid w:val="0028289E"/>
    <w:rsid w:val="00283DEB"/>
    <w:rsid w:val="00291A84"/>
    <w:rsid w:val="002A2B7E"/>
    <w:rsid w:val="002A505E"/>
    <w:rsid w:val="002C4AE7"/>
    <w:rsid w:val="002C5FC4"/>
    <w:rsid w:val="002D1931"/>
    <w:rsid w:val="002D1FEF"/>
    <w:rsid w:val="002E74B3"/>
    <w:rsid w:val="002F4354"/>
    <w:rsid w:val="003003F8"/>
    <w:rsid w:val="003024D6"/>
    <w:rsid w:val="003079B3"/>
    <w:rsid w:val="00312210"/>
    <w:rsid w:val="00325B2F"/>
    <w:rsid w:val="00342C55"/>
    <w:rsid w:val="003473FB"/>
    <w:rsid w:val="00351FE4"/>
    <w:rsid w:val="00352D93"/>
    <w:rsid w:val="003631C7"/>
    <w:rsid w:val="00363C7C"/>
    <w:rsid w:val="00370F8F"/>
    <w:rsid w:val="00380044"/>
    <w:rsid w:val="00385534"/>
    <w:rsid w:val="00387D45"/>
    <w:rsid w:val="003A6F28"/>
    <w:rsid w:val="003A7C2E"/>
    <w:rsid w:val="003B0487"/>
    <w:rsid w:val="003B4D3B"/>
    <w:rsid w:val="003C025C"/>
    <w:rsid w:val="003C1BB0"/>
    <w:rsid w:val="003C23F2"/>
    <w:rsid w:val="003D0030"/>
    <w:rsid w:val="003D2FBA"/>
    <w:rsid w:val="003D55AC"/>
    <w:rsid w:val="003F1DF8"/>
    <w:rsid w:val="003F48AC"/>
    <w:rsid w:val="00400279"/>
    <w:rsid w:val="00424385"/>
    <w:rsid w:val="00424C19"/>
    <w:rsid w:val="00435B80"/>
    <w:rsid w:val="00437236"/>
    <w:rsid w:val="00440398"/>
    <w:rsid w:val="00446593"/>
    <w:rsid w:val="00451AFE"/>
    <w:rsid w:val="00456720"/>
    <w:rsid w:val="004679FE"/>
    <w:rsid w:val="004739D5"/>
    <w:rsid w:val="00474E43"/>
    <w:rsid w:val="0049741E"/>
    <w:rsid w:val="004A319D"/>
    <w:rsid w:val="004B345E"/>
    <w:rsid w:val="004B6CEB"/>
    <w:rsid w:val="004D5B6C"/>
    <w:rsid w:val="004E12D9"/>
    <w:rsid w:val="00511C46"/>
    <w:rsid w:val="00512FAE"/>
    <w:rsid w:val="005137F4"/>
    <w:rsid w:val="00521BEB"/>
    <w:rsid w:val="005225E7"/>
    <w:rsid w:val="00535BF0"/>
    <w:rsid w:val="00546EA9"/>
    <w:rsid w:val="0055135A"/>
    <w:rsid w:val="00565A0F"/>
    <w:rsid w:val="00566E45"/>
    <w:rsid w:val="00570386"/>
    <w:rsid w:val="00583FC6"/>
    <w:rsid w:val="00584F16"/>
    <w:rsid w:val="00586A7D"/>
    <w:rsid w:val="005922BB"/>
    <w:rsid w:val="005B3735"/>
    <w:rsid w:val="005B6B27"/>
    <w:rsid w:val="005C77BA"/>
    <w:rsid w:val="005D0207"/>
    <w:rsid w:val="005D15C2"/>
    <w:rsid w:val="005D65E2"/>
    <w:rsid w:val="00604297"/>
    <w:rsid w:val="00606827"/>
    <w:rsid w:val="0062075C"/>
    <w:rsid w:val="0063752E"/>
    <w:rsid w:val="006423B1"/>
    <w:rsid w:val="00670F2A"/>
    <w:rsid w:val="00680A49"/>
    <w:rsid w:val="0068420A"/>
    <w:rsid w:val="00697008"/>
    <w:rsid w:val="006B1726"/>
    <w:rsid w:val="006B54F8"/>
    <w:rsid w:val="006B5C57"/>
    <w:rsid w:val="006C2A14"/>
    <w:rsid w:val="006C4D02"/>
    <w:rsid w:val="006C57E0"/>
    <w:rsid w:val="006D013F"/>
    <w:rsid w:val="006D4718"/>
    <w:rsid w:val="006F1516"/>
    <w:rsid w:val="006F4F7D"/>
    <w:rsid w:val="00731C15"/>
    <w:rsid w:val="00731C59"/>
    <w:rsid w:val="0074152F"/>
    <w:rsid w:val="00756441"/>
    <w:rsid w:val="00760147"/>
    <w:rsid w:val="007709E5"/>
    <w:rsid w:val="00775830"/>
    <w:rsid w:val="0078750C"/>
    <w:rsid w:val="00787B34"/>
    <w:rsid w:val="007953F4"/>
    <w:rsid w:val="007A2AC8"/>
    <w:rsid w:val="007B6D3C"/>
    <w:rsid w:val="007C287C"/>
    <w:rsid w:val="007C3271"/>
    <w:rsid w:val="007D1B1C"/>
    <w:rsid w:val="007D2003"/>
    <w:rsid w:val="007D7DAC"/>
    <w:rsid w:val="007E0D40"/>
    <w:rsid w:val="007E58E6"/>
    <w:rsid w:val="00804C9D"/>
    <w:rsid w:val="00812CAA"/>
    <w:rsid w:val="008163DB"/>
    <w:rsid w:val="00820661"/>
    <w:rsid w:val="00827F76"/>
    <w:rsid w:val="00832FD1"/>
    <w:rsid w:val="008330A2"/>
    <w:rsid w:val="00835811"/>
    <w:rsid w:val="00835E6C"/>
    <w:rsid w:val="00843D87"/>
    <w:rsid w:val="0084581B"/>
    <w:rsid w:val="008805C6"/>
    <w:rsid w:val="008A2F6F"/>
    <w:rsid w:val="008A7509"/>
    <w:rsid w:val="008B5F64"/>
    <w:rsid w:val="008D17B1"/>
    <w:rsid w:val="008E1667"/>
    <w:rsid w:val="008E2DF6"/>
    <w:rsid w:val="008E3840"/>
    <w:rsid w:val="008E5A20"/>
    <w:rsid w:val="009017D4"/>
    <w:rsid w:val="0090299F"/>
    <w:rsid w:val="00911218"/>
    <w:rsid w:val="0091755A"/>
    <w:rsid w:val="00923D12"/>
    <w:rsid w:val="00931550"/>
    <w:rsid w:val="00935339"/>
    <w:rsid w:val="00935735"/>
    <w:rsid w:val="00937B6E"/>
    <w:rsid w:val="00947146"/>
    <w:rsid w:val="00956A45"/>
    <w:rsid w:val="009570BB"/>
    <w:rsid w:val="009717BB"/>
    <w:rsid w:val="00972581"/>
    <w:rsid w:val="00975B43"/>
    <w:rsid w:val="009951DB"/>
    <w:rsid w:val="00996FEF"/>
    <w:rsid w:val="009A62CA"/>
    <w:rsid w:val="009B0F37"/>
    <w:rsid w:val="009B239B"/>
    <w:rsid w:val="009D735A"/>
    <w:rsid w:val="009E1237"/>
    <w:rsid w:val="009E6F5C"/>
    <w:rsid w:val="00A06769"/>
    <w:rsid w:val="00A07D9E"/>
    <w:rsid w:val="00A12075"/>
    <w:rsid w:val="00A23442"/>
    <w:rsid w:val="00A26663"/>
    <w:rsid w:val="00A33935"/>
    <w:rsid w:val="00A3712A"/>
    <w:rsid w:val="00A45B3D"/>
    <w:rsid w:val="00A45B5C"/>
    <w:rsid w:val="00A46F2C"/>
    <w:rsid w:val="00A475B7"/>
    <w:rsid w:val="00A47B51"/>
    <w:rsid w:val="00A52286"/>
    <w:rsid w:val="00A606EE"/>
    <w:rsid w:val="00A67927"/>
    <w:rsid w:val="00A7038F"/>
    <w:rsid w:val="00A70791"/>
    <w:rsid w:val="00A7245D"/>
    <w:rsid w:val="00A77BD3"/>
    <w:rsid w:val="00A8348E"/>
    <w:rsid w:val="00A979E8"/>
    <w:rsid w:val="00AA0644"/>
    <w:rsid w:val="00AA3BD8"/>
    <w:rsid w:val="00AA7450"/>
    <w:rsid w:val="00AB5F1D"/>
    <w:rsid w:val="00AC29BE"/>
    <w:rsid w:val="00AE3189"/>
    <w:rsid w:val="00B01538"/>
    <w:rsid w:val="00B028C9"/>
    <w:rsid w:val="00B029C6"/>
    <w:rsid w:val="00B115B7"/>
    <w:rsid w:val="00B118DA"/>
    <w:rsid w:val="00B22D32"/>
    <w:rsid w:val="00B22E88"/>
    <w:rsid w:val="00B279EF"/>
    <w:rsid w:val="00B33A67"/>
    <w:rsid w:val="00B44B83"/>
    <w:rsid w:val="00B5664F"/>
    <w:rsid w:val="00B632AF"/>
    <w:rsid w:val="00B63976"/>
    <w:rsid w:val="00B93092"/>
    <w:rsid w:val="00B9435F"/>
    <w:rsid w:val="00BA0A83"/>
    <w:rsid w:val="00BA240B"/>
    <w:rsid w:val="00BA5EA8"/>
    <w:rsid w:val="00BB29BA"/>
    <w:rsid w:val="00BC0E10"/>
    <w:rsid w:val="00BC7349"/>
    <w:rsid w:val="00BC7D77"/>
    <w:rsid w:val="00BE04A4"/>
    <w:rsid w:val="00BE1A19"/>
    <w:rsid w:val="00BE1E98"/>
    <w:rsid w:val="00BE1F48"/>
    <w:rsid w:val="00BF3E69"/>
    <w:rsid w:val="00BF51E3"/>
    <w:rsid w:val="00BF7A24"/>
    <w:rsid w:val="00C02A0B"/>
    <w:rsid w:val="00C072E4"/>
    <w:rsid w:val="00C1196C"/>
    <w:rsid w:val="00C130B2"/>
    <w:rsid w:val="00C22957"/>
    <w:rsid w:val="00C241F1"/>
    <w:rsid w:val="00C25853"/>
    <w:rsid w:val="00C337A3"/>
    <w:rsid w:val="00C40D32"/>
    <w:rsid w:val="00C568DB"/>
    <w:rsid w:val="00C64BA4"/>
    <w:rsid w:val="00C6581B"/>
    <w:rsid w:val="00C65A42"/>
    <w:rsid w:val="00C74E78"/>
    <w:rsid w:val="00C82389"/>
    <w:rsid w:val="00C876BB"/>
    <w:rsid w:val="00C95799"/>
    <w:rsid w:val="00C97429"/>
    <w:rsid w:val="00CA0A7C"/>
    <w:rsid w:val="00CA12DF"/>
    <w:rsid w:val="00CA1E8F"/>
    <w:rsid w:val="00CB19F8"/>
    <w:rsid w:val="00CB40B4"/>
    <w:rsid w:val="00CC0143"/>
    <w:rsid w:val="00CC11E0"/>
    <w:rsid w:val="00CC3C53"/>
    <w:rsid w:val="00CE74BE"/>
    <w:rsid w:val="00CF13E3"/>
    <w:rsid w:val="00D05D04"/>
    <w:rsid w:val="00D10138"/>
    <w:rsid w:val="00D21D35"/>
    <w:rsid w:val="00D22FA6"/>
    <w:rsid w:val="00D44BBE"/>
    <w:rsid w:val="00D54A7A"/>
    <w:rsid w:val="00D667F7"/>
    <w:rsid w:val="00D67A94"/>
    <w:rsid w:val="00D82CB1"/>
    <w:rsid w:val="00D82D4F"/>
    <w:rsid w:val="00D8312B"/>
    <w:rsid w:val="00DB0C21"/>
    <w:rsid w:val="00DB5CA9"/>
    <w:rsid w:val="00DC06B6"/>
    <w:rsid w:val="00DC38D7"/>
    <w:rsid w:val="00DC5509"/>
    <w:rsid w:val="00DC553B"/>
    <w:rsid w:val="00DE0075"/>
    <w:rsid w:val="00DE731E"/>
    <w:rsid w:val="00E0578F"/>
    <w:rsid w:val="00E13650"/>
    <w:rsid w:val="00E13FC9"/>
    <w:rsid w:val="00E2331B"/>
    <w:rsid w:val="00E30BED"/>
    <w:rsid w:val="00E31E47"/>
    <w:rsid w:val="00E37D93"/>
    <w:rsid w:val="00E43070"/>
    <w:rsid w:val="00E453A8"/>
    <w:rsid w:val="00E52001"/>
    <w:rsid w:val="00E520C2"/>
    <w:rsid w:val="00E62AD2"/>
    <w:rsid w:val="00E63AEA"/>
    <w:rsid w:val="00E64B20"/>
    <w:rsid w:val="00E73287"/>
    <w:rsid w:val="00E86D5A"/>
    <w:rsid w:val="00E93811"/>
    <w:rsid w:val="00E9561C"/>
    <w:rsid w:val="00E96536"/>
    <w:rsid w:val="00E96649"/>
    <w:rsid w:val="00EA150C"/>
    <w:rsid w:val="00EA1E75"/>
    <w:rsid w:val="00EB1D4F"/>
    <w:rsid w:val="00EC3D22"/>
    <w:rsid w:val="00EC6C40"/>
    <w:rsid w:val="00ED0DBC"/>
    <w:rsid w:val="00ED1984"/>
    <w:rsid w:val="00ED68AA"/>
    <w:rsid w:val="00EE1B5A"/>
    <w:rsid w:val="00EF2B1D"/>
    <w:rsid w:val="00F13592"/>
    <w:rsid w:val="00F3619E"/>
    <w:rsid w:val="00F40C98"/>
    <w:rsid w:val="00F41084"/>
    <w:rsid w:val="00F42ED4"/>
    <w:rsid w:val="00F55B6F"/>
    <w:rsid w:val="00F56054"/>
    <w:rsid w:val="00F8170D"/>
    <w:rsid w:val="00F9327D"/>
    <w:rsid w:val="00F9709F"/>
    <w:rsid w:val="00FB3AC1"/>
    <w:rsid w:val="00FB3B4B"/>
    <w:rsid w:val="00FD15A7"/>
    <w:rsid w:val="00FE137C"/>
    <w:rsid w:val="00FE6A7E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3D30B08"/>
  <w15:chartTrackingRefBased/>
  <w15:docId w15:val="{BD4C75B0-D981-4F0F-BA59-97200C7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92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43070"/>
    <w:pPr>
      <w:keepNext/>
      <w:keepLines/>
      <w:spacing w:beforeLines="50" w:before="156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337A3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752E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A606EE"/>
    <w:pPr>
      <w:ind w:firstLineChars="200" w:firstLine="420"/>
    </w:pPr>
  </w:style>
  <w:style w:type="character" w:styleId="a9">
    <w:name w:val="Emphasis"/>
    <w:basedOn w:val="a0"/>
    <w:uiPriority w:val="20"/>
    <w:qFormat/>
    <w:rsid w:val="000D097E"/>
    <w:rPr>
      <w:i/>
      <w:iCs/>
    </w:rPr>
  </w:style>
  <w:style w:type="table" w:styleId="aa">
    <w:name w:val="Table Grid"/>
    <w:basedOn w:val="a1"/>
    <w:uiPriority w:val="39"/>
    <w:rsid w:val="00A4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56FE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56FE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56FE1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6FE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56FE1"/>
    <w:rPr>
      <w:b/>
      <w:bCs/>
      <w:kern w:val="2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56FE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56FE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337A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1%20&#23398;&#22312;&#21271;&#27915;\1%20&#39033;&#30446;&#21046;&#23454;&#36341;\1%20&#25991;&#26723;&#27169;&#26495;\2%20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项目开发计划.dot</Template>
  <TotalTime>194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768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邹铭辉</dc:creator>
  <cp:keywords/>
  <dc:description/>
  <cp:lastModifiedBy>邹 铭辉</cp:lastModifiedBy>
  <cp:revision>363</cp:revision>
  <cp:lastPrinted>2001-02-09T04:16:00Z</cp:lastPrinted>
  <dcterms:created xsi:type="dcterms:W3CDTF">2020-10-01T07:44:00Z</dcterms:created>
  <dcterms:modified xsi:type="dcterms:W3CDTF">2020-10-06T13:42:00Z</dcterms:modified>
</cp:coreProperties>
</file>